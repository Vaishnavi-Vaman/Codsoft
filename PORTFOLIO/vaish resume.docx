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80D7" w14:textId="776594DB" w:rsidR="00A468B6" w:rsidRDefault="00026970">
      <w:pPr>
        <w:pStyle w:val="ContactInfo"/>
      </w:pPr>
      <w:r>
        <w:t>Srinivas University</w:t>
      </w:r>
      <w:sdt>
        <w:sdtPr>
          <w:alias w:val="Street Address"/>
          <w:tag w:val="Street Address"/>
          <w:id w:val="1415969137"/>
          <w:placeholder>
            <w:docPart w:val="55FD52BE5AA2490ABDF6FBB33539DDE1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>
            <w:t>[Street Address]</w:t>
          </w:r>
        </w:sdtContent>
      </w:sdt>
    </w:p>
    <w:sdt>
      <w:sdtPr>
        <w:alias w:val="Category"/>
        <w:tag w:val=""/>
        <w:id w:val="1543715586"/>
        <w:placeholder>
          <w:docPart w:val="FEF5A9D7AD80406F94D5944C5AF3DE8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461A87AE" w14:textId="3906F5AF" w:rsidR="00A468B6" w:rsidRDefault="00026970">
          <w:pPr>
            <w:pStyle w:val="ContactInfo"/>
          </w:pPr>
          <w:r>
            <w:t xml:space="preserve">Mukka </w:t>
          </w:r>
          <w:r w:rsidR="00400EFB">
            <w:t xml:space="preserve">, </w:t>
          </w:r>
          <w:r>
            <w:t>Mangalore</w:t>
          </w:r>
        </w:p>
      </w:sdtContent>
    </w:sdt>
    <w:p w14:paraId="02D3F44F" w14:textId="79DBD8BD" w:rsidR="00A468B6" w:rsidRDefault="00000000">
      <w:pPr>
        <w:pStyle w:val="ContactInfo"/>
      </w:pPr>
      <w:sdt>
        <w:sdtPr>
          <w:alias w:val="Telephone"/>
          <w:tag w:val="Telephone"/>
          <w:id w:val="599758962"/>
          <w:placeholder>
            <w:docPart w:val="D97745E39FB74B6BBC81D233A0E741C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026970">
            <w:t>+917022548127</w:t>
          </w:r>
        </w:sdtContent>
      </w:sdt>
    </w:p>
    <w:sdt>
      <w:sdtPr>
        <w:alias w:val="Website"/>
        <w:tag w:val="Website"/>
        <w:id w:val="48967594"/>
        <w:placeholder>
          <w:docPart w:val="35797F22224140D08242CCD1E9B1D68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185022DD" w14:textId="579FA869" w:rsidR="00A468B6" w:rsidRDefault="00026970">
          <w:pPr>
            <w:pStyle w:val="ContactInfo"/>
          </w:pPr>
          <w:r w:rsidRPr="00026970">
            <w:t>https://www.linkedin.com/in/vaishnavi-vaman-sirsat-624a64273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E40BADA2B8024ACABE9C78D285A36A7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5556398D" w14:textId="48D99624" w:rsidR="00A468B6" w:rsidRDefault="00026970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Vaishnavisirsat97@gmail.com</w:t>
          </w:r>
        </w:p>
      </w:sdtContent>
    </w:sdt>
    <w:p w14:paraId="67EAA8B7" w14:textId="63BAF376" w:rsidR="00A468B6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F9F4D9FF38764C2FA00AD74C5EF22B4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26970">
            <w:t xml:space="preserve">vaishnavi </w:t>
          </w:r>
          <w:r w:rsidR="006D5480">
            <w:t xml:space="preserve">vaman </w:t>
          </w:r>
          <w:r w:rsidR="00026970">
            <w:t>sirsat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A468B6" w14:paraId="64320999" w14:textId="77777777">
        <w:tc>
          <w:tcPr>
            <w:tcW w:w="1778" w:type="dxa"/>
          </w:tcPr>
          <w:p w14:paraId="30577429" w14:textId="77777777" w:rsidR="00A468B6" w:rsidRDefault="00000000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26101027" w14:textId="77777777" w:rsidR="00A468B6" w:rsidRDefault="00A468B6"/>
        </w:tc>
        <w:tc>
          <w:tcPr>
            <w:tcW w:w="7830" w:type="dxa"/>
          </w:tcPr>
          <w:p w14:paraId="5148780A" w14:textId="655CFD63" w:rsidR="00A468B6" w:rsidRDefault="00026970">
            <w:pPr>
              <w:pStyle w:val="ResumeText"/>
            </w:pPr>
            <w:r>
              <w:t>Passion-fueled Computer Science student actively pursuing an internship to translate theoretical expertise into practical solutions. Proficient in web development, with a track record of three projects. Eager to contribute teamwork, adaptability, and a strong work ethic to a dynamic professional environment. Ready to learn, grow, and drive value as an intern in full stack developer.</w:t>
            </w:r>
          </w:p>
        </w:tc>
      </w:tr>
      <w:tr w:rsidR="00A468B6" w14:paraId="3C28EF00" w14:textId="77777777">
        <w:tc>
          <w:tcPr>
            <w:tcW w:w="1778" w:type="dxa"/>
          </w:tcPr>
          <w:p w14:paraId="6EA716FC" w14:textId="77777777" w:rsidR="00A468B6" w:rsidRDefault="00000000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1B29AAAD" w14:textId="77777777" w:rsidR="00A468B6" w:rsidRDefault="00A468B6"/>
        </w:tc>
        <w:tc>
          <w:tcPr>
            <w:tcW w:w="7830" w:type="dxa"/>
          </w:tcPr>
          <w:p w14:paraId="5905149C" w14:textId="77777777" w:rsidR="00026970" w:rsidRDefault="00026970" w:rsidP="00026970">
            <w:pPr>
              <w:pStyle w:val="ListParagraph"/>
              <w:numPr>
                <w:ilvl w:val="0"/>
                <w:numId w:val="2"/>
              </w:numPr>
              <w:spacing w:before="0" w:after="0" w:line="280" w:lineRule="exact"/>
            </w:pPr>
            <w:r>
              <w:t>Basic web frontend:</w:t>
            </w:r>
          </w:p>
          <w:p w14:paraId="05A28A5E" w14:textId="011DC82C" w:rsidR="00026970" w:rsidRDefault="00026970" w:rsidP="00026970">
            <w:pPr>
              <w:spacing w:before="0" w:after="0" w:line="280" w:lineRule="exact"/>
              <w:ind w:left="720"/>
            </w:pPr>
            <w:r>
              <w:t xml:space="preserve">                     HTML, CSS, JavaScript</w:t>
            </w:r>
          </w:p>
          <w:p w14:paraId="65830E10" w14:textId="654E6DA8" w:rsidR="00026970" w:rsidRDefault="00026970" w:rsidP="00026970">
            <w:pPr>
              <w:pStyle w:val="ListParagraph"/>
              <w:numPr>
                <w:ilvl w:val="0"/>
                <w:numId w:val="2"/>
              </w:numPr>
              <w:spacing w:before="0" w:after="0" w:line="280" w:lineRule="exact"/>
            </w:pPr>
            <w:r>
              <w:t>Database:</w:t>
            </w:r>
          </w:p>
          <w:p w14:paraId="776B88BC" w14:textId="2E69225B" w:rsidR="00400EFB" w:rsidRDefault="00026970" w:rsidP="00400EFB">
            <w:pPr>
              <w:pStyle w:val="ListParagraph"/>
              <w:spacing w:before="0" w:after="0" w:line="280" w:lineRule="exact"/>
              <w:ind w:left="1440"/>
            </w:pPr>
            <w:r>
              <w:t xml:space="preserve">      </w:t>
            </w:r>
            <w:r w:rsidR="00400EFB">
              <w:t>SQL</w:t>
            </w:r>
          </w:p>
          <w:p w14:paraId="4A3BBC82" w14:textId="45C5AC28" w:rsidR="00400EFB" w:rsidRDefault="00400EFB" w:rsidP="00400EFB">
            <w:pPr>
              <w:pStyle w:val="ListParagraph"/>
              <w:numPr>
                <w:ilvl w:val="0"/>
                <w:numId w:val="2"/>
              </w:numPr>
              <w:spacing w:before="0" w:after="0" w:line="280" w:lineRule="exact"/>
            </w:pPr>
            <w:r>
              <w:t>Basic backend:</w:t>
            </w:r>
          </w:p>
          <w:p w14:paraId="4B727851" w14:textId="4021E049" w:rsidR="00400EFB" w:rsidRDefault="00400EFB" w:rsidP="00400EFB">
            <w:pPr>
              <w:pStyle w:val="ListParagraph"/>
              <w:spacing w:before="0" w:after="0" w:line="280" w:lineRule="exact"/>
              <w:ind w:left="1440"/>
            </w:pPr>
            <w:r>
              <w:t xml:space="preserve">       Java</w:t>
            </w:r>
          </w:p>
          <w:p w14:paraId="75161B39" w14:textId="785BAD2A" w:rsidR="00400EFB" w:rsidRDefault="00400EFB" w:rsidP="00400EFB">
            <w:pPr>
              <w:pStyle w:val="ListParagraph"/>
              <w:numPr>
                <w:ilvl w:val="0"/>
                <w:numId w:val="2"/>
              </w:numPr>
              <w:spacing w:before="0" w:after="0" w:line="280" w:lineRule="exact"/>
            </w:pPr>
            <w:r>
              <w:t>Additional skills:</w:t>
            </w:r>
          </w:p>
          <w:p w14:paraId="10C86B1A" w14:textId="04472990" w:rsidR="00400EFB" w:rsidRDefault="00400EFB" w:rsidP="00400EFB">
            <w:pPr>
              <w:pStyle w:val="ListParagraph"/>
              <w:spacing w:before="0" w:after="0" w:line="280" w:lineRule="exact"/>
              <w:ind w:left="1440"/>
            </w:pPr>
            <w:r>
              <w:t xml:space="preserve">      Leadership skills</w:t>
            </w:r>
          </w:p>
          <w:p w14:paraId="5D754643" w14:textId="6390A3CE" w:rsidR="00400EFB" w:rsidRDefault="00400EFB" w:rsidP="00400EFB">
            <w:pPr>
              <w:pStyle w:val="ListParagraph"/>
              <w:spacing w:before="0" w:after="0" w:line="280" w:lineRule="exact"/>
              <w:ind w:left="1440"/>
            </w:pPr>
            <w:r>
              <w:t xml:space="preserve">      Communication skill</w:t>
            </w:r>
          </w:p>
          <w:p w14:paraId="47A2E3E8" w14:textId="77777777" w:rsidR="00026970" w:rsidRDefault="00026970" w:rsidP="00026970">
            <w:pPr>
              <w:jc w:val="right"/>
            </w:pPr>
          </w:p>
          <w:p w14:paraId="2511EFCA" w14:textId="2ED7B214" w:rsidR="00A468B6" w:rsidRDefault="00A468B6" w:rsidP="00026970">
            <w:pPr>
              <w:pStyle w:val="ResumeText"/>
            </w:pPr>
          </w:p>
        </w:tc>
      </w:tr>
      <w:tr w:rsidR="00A468B6" w14:paraId="6678D38E" w14:textId="77777777">
        <w:tc>
          <w:tcPr>
            <w:tcW w:w="1778" w:type="dxa"/>
          </w:tcPr>
          <w:p w14:paraId="6292CBF3" w14:textId="77777777" w:rsidR="00A468B6" w:rsidRDefault="00000000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34A717F3" w14:textId="77777777" w:rsidR="00A468B6" w:rsidRDefault="00A468B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CA1E0E35B57545389DD4A70D02A34825"/>
                  </w:placeholder>
                  <w15:repeatingSectionItem/>
                </w:sdtPr>
                <w:sdtContent>
                  <w:p w14:paraId="094E839F" w14:textId="2EB66D0E" w:rsidR="00A468B6" w:rsidRDefault="00400EFB">
                    <w:pPr>
                      <w:pStyle w:val="Heading2"/>
                    </w:pPr>
                    <w:r>
                      <w:t>Srinivas university institute of engineering &amp; technology - mangalore -btech cse</w:t>
                    </w:r>
                  </w:p>
                  <w:p w14:paraId="241C2309" w14:textId="3740D0B7" w:rsidR="00A468B6" w:rsidRDefault="00400EFB">
                    <w:r>
                      <w:t>GPA –8.96</w:t>
                    </w:r>
                  </w:p>
                </w:sdtContent>
              </w:sdt>
            </w:sdtContent>
          </w:sdt>
        </w:tc>
      </w:tr>
      <w:tr w:rsidR="00A468B6" w14:paraId="159F797E" w14:textId="77777777">
        <w:tc>
          <w:tcPr>
            <w:tcW w:w="1778" w:type="dxa"/>
          </w:tcPr>
          <w:p w14:paraId="0A81B3ED" w14:textId="77777777" w:rsidR="00987771" w:rsidRDefault="00987771" w:rsidP="006B46F5">
            <w:pPr>
              <w:pStyle w:val="Heading1"/>
              <w:spacing w:line="240" w:lineRule="auto"/>
              <w:jc w:val="left"/>
            </w:pPr>
            <w:r>
              <w:t xml:space="preserve">                  known                                 </w:t>
            </w:r>
          </w:p>
          <w:p w14:paraId="4458CCC5" w14:textId="6ACC3760" w:rsidR="00A468B6" w:rsidRDefault="00987771" w:rsidP="006B46F5">
            <w:pPr>
              <w:pStyle w:val="Heading1"/>
              <w:spacing w:line="240" w:lineRule="auto"/>
              <w:jc w:val="left"/>
            </w:pPr>
            <w:r>
              <w:t xml:space="preserve">               language   </w:t>
            </w:r>
          </w:p>
        </w:tc>
        <w:tc>
          <w:tcPr>
            <w:tcW w:w="472" w:type="dxa"/>
          </w:tcPr>
          <w:p w14:paraId="1DB487C5" w14:textId="2427B81F" w:rsidR="00A468B6" w:rsidRDefault="00A468B6"/>
        </w:tc>
        <w:tc>
          <w:tcPr>
            <w:tcW w:w="7830" w:type="dxa"/>
          </w:tcPr>
          <w:p w14:paraId="31C9611E" w14:textId="3EB01A9D" w:rsidR="00A468B6" w:rsidRDefault="00987771">
            <w:pPr>
              <w:pStyle w:val="ResumeText"/>
            </w:pPr>
            <w:r>
              <w:t>English, Hindi, Kannada, Konkani</w:t>
            </w:r>
          </w:p>
        </w:tc>
      </w:tr>
      <w:tr w:rsidR="00A468B6" w14:paraId="081F6EE4" w14:textId="77777777">
        <w:tc>
          <w:tcPr>
            <w:tcW w:w="1778" w:type="dxa"/>
          </w:tcPr>
          <w:p w14:paraId="22049617" w14:textId="04C6EEBF" w:rsidR="00A468B6" w:rsidRDefault="00987771">
            <w:pPr>
              <w:pStyle w:val="Heading1"/>
            </w:pPr>
            <w:r>
              <w:t>rELEVANT COURSES AND CERTIFICATION</w:t>
            </w:r>
          </w:p>
        </w:tc>
        <w:tc>
          <w:tcPr>
            <w:tcW w:w="472" w:type="dxa"/>
          </w:tcPr>
          <w:p w14:paraId="24FEB67E" w14:textId="12001C18" w:rsidR="00A468B6" w:rsidRDefault="00A468B6"/>
        </w:tc>
        <w:tc>
          <w:tcPr>
            <w:tcW w:w="7830" w:type="dxa"/>
          </w:tcPr>
          <w:p w14:paraId="0D830FCF" w14:textId="09A5373E" w:rsidR="006B46F5" w:rsidRDefault="006B46F5" w:rsidP="006B46F5">
            <w:pPr>
              <w:pStyle w:val="ListParagraph"/>
              <w:numPr>
                <w:ilvl w:val="0"/>
                <w:numId w:val="2"/>
              </w:numPr>
              <w:spacing w:before="0" w:after="0" w:line="280" w:lineRule="exact"/>
            </w:pPr>
            <w:r w:rsidRPr="006B46F5">
              <w:t>Participated in an online summer school on the application of remote sensing and GIS in environmental studies, conducted by the Indian Institute of Remote Sensing, ISRO, Dehradun.</w:t>
            </w:r>
          </w:p>
          <w:p w14:paraId="35D16BC3" w14:textId="77777777" w:rsidR="006B46F5" w:rsidRDefault="006B46F5" w:rsidP="006B46F5">
            <w:pPr>
              <w:pStyle w:val="ListParagraph"/>
              <w:spacing w:before="0" w:after="0" w:line="280" w:lineRule="exact"/>
              <w:ind w:left="1440"/>
            </w:pPr>
          </w:p>
          <w:p w14:paraId="52CFECD3" w14:textId="54F4D082" w:rsidR="00987771" w:rsidRDefault="00987771" w:rsidP="006B46F5">
            <w:pPr>
              <w:pStyle w:val="ListParagraph"/>
              <w:numPr>
                <w:ilvl w:val="0"/>
                <w:numId w:val="2"/>
              </w:numPr>
              <w:spacing w:before="0" w:after="0" w:line="280" w:lineRule="exact"/>
            </w:pPr>
            <w:r>
              <w:t xml:space="preserve">Design Database Management </w:t>
            </w:r>
            <w:r w:rsidR="006B46F5">
              <w:t>Systems.</w:t>
            </w:r>
          </w:p>
          <w:p w14:paraId="288250A6" w14:textId="77777777" w:rsidR="006B46F5" w:rsidRDefault="006B46F5" w:rsidP="006B46F5">
            <w:pPr>
              <w:pStyle w:val="ListParagraph"/>
              <w:spacing w:before="0" w:after="0" w:line="280" w:lineRule="exact"/>
              <w:ind w:left="1440"/>
            </w:pPr>
          </w:p>
          <w:p w14:paraId="0DBD4B6C" w14:textId="37906B48" w:rsidR="00987771" w:rsidRDefault="00987771" w:rsidP="006B46F5">
            <w:pPr>
              <w:pStyle w:val="ListParagraph"/>
              <w:numPr>
                <w:ilvl w:val="0"/>
                <w:numId w:val="2"/>
              </w:numPr>
              <w:spacing w:before="0" w:after="0" w:line="280" w:lineRule="exact"/>
            </w:pPr>
            <w:r>
              <w:t>Python Certificate from Infosys spring board</w:t>
            </w:r>
            <w:r w:rsidR="006B46F5">
              <w:t>.</w:t>
            </w:r>
          </w:p>
          <w:p w14:paraId="3FB9192E" w14:textId="77777777" w:rsidR="006B46F5" w:rsidRDefault="006B46F5" w:rsidP="006B46F5">
            <w:pPr>
              <w:pStyle w:val="ListParagraph"/>
              <w:spacing w:before="0" w:after="0" w:line="280" w:lineRule="exact"/>
              <w:ind w:left="1440"/>
            </w:pPr>
          </w:p>
          <w:p w14:paraId="32032FDF" w14:textId="3B07DC04" w:rsidR="00987771" w:rsidRDefault="00987771" w:rsidP="006B46F5">
            <w:pPr>
              <w:pStyle w:val="ListParagraph"/>
              <w:numPr>
                <w:ilvl w:val="0"/>
                <w:numId w:val="2"/>
              </w:numPr>
              <w:spacing w:before="0" w:after="0" w:line="280" w:lineRule="exact"/>
            </w:pPr>
            <w:r>
              <w:t>Web development course and certification</w:t>
            </w:r>
            <w:r w:rsidR="006B46F5">
              <w:t>.</w:t>
            </w:r>
          </w:p>
          <w:p w14:paraId="5AABB3D9" w14:textId="1572FBA0" w:rsidR="006B46F5" w:rsidRDefault="006B46F5" w:rsidP="006B46F5">
            <w:pPr>
              <w:spacing w:before="0" w:after="0" w:line="280" w:lineRule="exact"/>
              <w:ind w:left="360"/>
            </w:pPr>
            <w:r>
              <w:t xml:space="preserve">                 </w:t>
            </w:r>
          </w:p>
        </w:tc>
      </w:tr>
      <w:tr w:rsidR="00A468B6" w14:paraId="7ED9C8C7" w14:textId="77777777">
        <w:tc>
          <w:tcPr>
            <w:tcW w:w="1778" w:type="dxa"/>
          </w:tcPr>
          <w:p w14:paraId="38EDD940" w14:textId="70CE5FD0" w:rsidR="00A468B6" w:rsidRDefault="006B46F5">
            <w:pPr>
              <w:pStyle w:val="Heading1"/>
            </w:pPr>
            <w:r>
              <w:lastRenderedPageBreak/>
              <w:t>projects</w:t>
            </w:r>
          </w:p>
        </w:tc>
        <w:tc>
          <w:tcPr>
            <w:tcW w:w="472" w:type="dxa"/>
          </w:tcPr>
          <w:p w14:paraId="17B43D7A" w14:textId="77777777" w:rsidR="00A468B6" w:rsidRDefault="00A468B6"/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caps/>
              </w:rPr>
              <w:id w:val="-1883713024"/>
              <w15:color w:val="C0C0C0"/>
              <w15:repeatingSection/>
            </w:sdtPr>
            <w:sdtEndPr>
              <w:rPr>
                <w:b w:val="0"/>
                <w:bCs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caps/>
                  </w:rPr>
                  <w:id w:val="-1368215953"/>
                  <w:placeholder>
                    <w:docPart w:val="CA1E0E35B57545389DD4A70D02A34825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</w:rPr>
                </w:sdtEndPr>
                <w:sdtContent>
                  <w:p w14:paraId="432937F6" w14:textId="3041095C" w:rsidR="007B4EB8" w:rsidRDefault="007B4EB8" w:rsidP="007B4EB8">
                    <w:pPr>
                      <w:pStyle w:val="ListParagraph"/>
                      <w:numPr>
                        <w:ilvl w:val="0"/>
                        <w:numId w:val="7"/>
                      </w:numPr>
                      <w:spacing w:before="0" w:after="0" w:line="280" w:lineRule="exact"/>
                      <w:jc w:val="both"/>
                    </w:pPr>
                    <w:r>
                      <w:t>Tic-Tac-Toe game, Number guessing game</w:t>
                    </w:r>
                  </w:p>
                  <w:p w14:paraId="5BFAE4D2" w14:textId="52740A73" w:rsidR="007B4EB8" w:rsidRPr="007B4EB8" w:rsidRDefault="007B4EB8" w:rsidP="007B4EB8">
                    <w:r>
                      <w:t xml:space="preserve">                 Used HTML, JavaScript, CSS</w:t>
                    </w:r>
                  </w:p>
                  <w:p w14:paraId="78A720E6" w14:textId="54BFC524" w:rsidR="006B46F5" w:rsidRDefault="006B46F5" w:rsidP="006B46F5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Magic 8 ball game</w:t>
                    </w:r>
                  </w:p>
                  <w:p w14:paraId="2B04FE1D" w14:textId="3E9AD3E5" w:rsidR="006B46F5" w:rsidRPr="006B46F5" w:rsidRDefault="006B46F5" w:rsidP="006B46F5">
                    <w:pPr>
                      <w:ind w:left="720"/>
                    </w:pPr>
                    <w:r>
                      <w:t>Using python an</w:t>
                    </w:r>
                    <w:r w:rsidR="007B4EB8">
                      <w:t>d python libraries</w:t>
                    </w:r>
                  </w:p>
                  <w:p w14:paraId="01218AE3" w14:textId="383EA45A" w:rsidR="00A468B6" w:rsidRDefault="00000000"/>
                </w:sdtContent>
              </w:sdt>
            </w:sdtContent>
          </w:sdt>
        </w:tc>
      </w:tr>
    </w:tbl>
    <w:p w14:paraId="03F881D8" w14:textId="77777777" w:rsidR="00A468B6" w:rsidRDefault="00A468B6"/>
    <w:sectPr w:rsidR="00A468B6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5742" w14:textId="77777777" w:rsidR="00C266C6" w:rsidRDefault="00C266C6">
      <w:pPr>
        <w:spacing w:before="0" w:after="0" w:line="240" w:lineRule="auto"/>
      </w:pPr>
      <w:r>
        <w:separator/>
      </w:r>
    </w:p>
  </w:endnote>
  <w:endnote w:type="continuationSeparator" w:id="0">
    <w:p w14:paraId="238A01CF" w14:textId="77777777" w:rsidR="00C266C6" w:rsidRDefault="00C266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9086" w14:textId="77777777" w:rsidR="00A468B6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48F8C" w14:textId="77777777" w:rsidR="00C266C6" w:rsidRDefault="00C266C6">
      <w:pPr>
        <w:spacing w:before="0" w:after="0" w:line="240" w:lineRule="auto"/>
      </w:pPr>
      <w:r>
        <w:separator/>
      </w:r>
    </w:p>
  </w:footnote>
  <w:footnote w:type="continuationSeparator" w:id="0">
    <w:p w14:paraId="53193CB1" w14:textId="77777777" w:rsidR="00C266C6" w:rsidRDefault="00C266C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371"/>
    <w:multiLevelType w:val="hybridMultilevel"/>
    <w:tmpl w:val="7B6679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30C01"/>
    <w:multiLevelType w:val="hybridMultilevel"/>
    <w:tmpl w:val="76840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0789"/>
    <w:multiLevelType w:val="hybridMultilevel"/>
    <w:tmpl w:val="93A6A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A0137"/>
    <w:multiLevelType w:val="multilevel"/>
    <w:tmpl w:val="369A013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8112B"/>
    <w:multiLevelType w:val="multilevel"/>
    <w:tmpl w:val="5BF8112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24514"/>
    <w:multiLevelType w:val="hybridMultilevel"/>
    <w:tmpl w:val="6DA24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12459D"/>
    <w:multiLevelType w:val="multilevel"/>
    <w:tmpl w:val="7312459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79359">
    <w:abstractNumId w:val="6"/>
  </w:num>
  <w:num w:numId="2" w16cid:durableId="667636840">
    <w:abstractNumId w:val="5"/>
  </w:num>
  <w:num w:numId="3" w16cid:durableId="983510572">
    <w:abstractNumId w:val="4"/>
  </w:num>
  <w:num w:numId="4" w16cid:durableId="496043451">
    <w:abstractNumId w:val="1"/>
  </w:num>
  <w:num w:numId="5" w16cid:durableId="223689107">
    <w:abstractNumId w:val="3"/>
  </w:num>
  <w:num w:numId="6" w16cid:durableId="394592665">
    <w:abstractNumId w:val="0"/>
  </w:num>
  <w:num w:numId="7" w16cid:durableId="161339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70"/>
    <w:rsid w:val="00026970"/>
    <w:rsid w:val="00400EFB"/>
    <w:rsid w:val="004D51D2"/>
    <w:rsid w:val="006B46F5"/>
    <w:rsid w:val="006D5480"/>
    <w:rsid w:val="00711155"/>
    <w:rsid w:val="007B4EB8"/>
    <w:rsid w:val="00987771"/>
    <w:rsid w:val="00A468B6"/>
    <w:rsid w:val="00C2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093E7"/>
  <w15:chartTrackingRefBased/>
  <w15:docId w15:val="{E948DA9C-53F9-4B23-9755-65FDB387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02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FD52BE5AA2490ABDF6FBB33539D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4BAD1-91DC-4A53-AB4A-2CA297EA8CE8}"/>
      </w:docPartPr>
      <w:docPartBody>
        <w:p w:rsidR="009A6EA9" w:rsidRDefault="00000000">
          <w:pPr>
            <w:pStyle w:val="55FD52BE5AA2490ABDF6FBB33539DDE1"/>
          </w:pPr>
          <w:r>
            <w:t>[Street Address]</w:t>
          </w:r>
        </w:p>
      </w:docPartBody>
    </w:docPart>
    <w:docPart>
      <w:docPartPr>
        <w:name w:val="FEF5A9D7AD80406F94D5944C5AF3D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A97A4-C6E1-4934-AA75-9EDB19478A65}"/>
      </w:docPartPr>
      <w:docPartBody>
        <w:p w:rsidR="009A6EA9" w:rsidRDefault="00000000">
          <w:pPr>
            <w:pStyle w:val="FEF5A9D7AD80406F94D5944C5AF3DE85"/>
          </w:pPr>
          <w:r>
            <w:t>[City, ST ZIP Code]</w:t>
          </w:r>
        </w:p>
      </w:docPartBody>
    </w:docPart>
    <w:docPart>
      <w:docPartPr>
        <w:name w:val="D97745E39FB74B6BBC81D233A0E74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B345C-8627-4875-A77B-8E50C1434DC7}"/>
      </w:docPartPr>
      <w:docPartBody>
        <w:p w:rsidR="009A6EA9" w:rsidRDefault="00000000">
          <w:pPr>
            <w:pStyle w:val="D97745E39FB74B6BBC81D233A0E741CC"/>
          </w:pPr>
          <w:r>
            <w:t>[Telephone]</w:t>
          </w:r>
        </w:p>
      </w:docPartBody>
    </w:docPart>
    <w:docPart>
      <w:docPartPr>
        <w:name w:val="35797F22224140D08242CCD1E9B1D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C0960-30D6-43EB-AC33-32413EE072AE}"/>
      </w:docPartPr>
      <w:docPartBody>
        <w:p w:rsidR="009A6EA9" w:rsidRDefault="00000000">
          <w:pPr>
            <w:pStyle w:val="35797F22224140D08242CCD1E9B1D68F"/>
          </w:pPr>
          <w:r>
            <w:t>[Website]</w:t>
          </w:r>
        </w:p>
      </w:docPartBody>
    </w:docPart>
    <w:docPart>
      <w:docPartPr>
        <w:name w:val="E40BADA2B8024ACABE9C78D285A36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FA81B-FD04-45B5-9CF5-F1D6E60A6FC9}"/>
      </w:docPartPr>
      <w:docPartBody>
        <w:p w:rsidR="009A6EA9" w:rsidRDefault="00000000">
          <w:pPr>
            <w:pStyle w:val="E40BADA2B8024ACABE9C78D285A36A72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F9F4D9FF38764C2FA00AD74C5EF22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1463A-1F36-442F-85CD-9229DB380059}"/>
      </w:docPartPr>
      <w:docPartBody>
        <w:p w:rsidR="009A6EA9" w:rsidRDefault="00000000">
          <w:pPr>
            <w:pStyle w:val="F9F4D9FF38764C2FA00AD74C5EF22B49"/>
          </w:pPr>
          <w:r>
            <w:t>[Your Name]</w:t>
          </w:r>
        </w:p>
      </w:docPartBody>
    </w:docPart>
    <w:docPart>
      <w:docPartPr>
        <w:name w:val="CA1E0E35B57545389DD4A70D02A34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038A2-8668-427E-BB15-91881E0F8C18}"/>
      </w:docPartPr>
      <w:docPartBody>
        <w:p w:rsidR="009A6EA9" w:rsidRDefault="00000000">
          <w:pPr>
            <w:pStyle w:val="CA1E0E35B57545389DD4A70D02A3482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04"/>
    <w:rsid w:val="00027F04"/>
    <w:rsid w:val="00740461"/>
    <w:rsid w:val="009A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FD52BE5AA2490ABDF6FBB33539DDE1">
    <w:name w:val="55FD52BE5AA2490ABDF6FBB33539DDE1"/>
  </w:style>
  <w:style w:type="paragraph" w:customStyle="1" w:styleId="FEF5A9D7AD80406F94D5944C5AF3DE85">
    <w:name w:val="FEF5A9D7AD80406F94D5944C5AF3DE85"/>
  </w:style>
  <w:style w:type="paragraph" w:customStyle="1" w:styleId="D97745E39FB74B6BBC81D233A0E741CC">
    <w:name w:val="D97745E39FB74B6BBC81D233A0E741CC"/>
  </w:style>
  <w:style w:type="paragraph" w:customStyle="1" w:styleId="35797F22224140D08242CCD1E9B1D68F">
    <w:name w:val="35797F22224140D08242CCD1E9B1D68F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E40BADA2B8024ACABE9C78D285A36A72">
    <w:name w:val="E40BADA2B8024ACABE9C78D285A36A72"/>
  </w:style>
  <w:style w:type="paragraph" w:customStyle="1" w:styleId="F9F4D9FF38764C2FA00AD74C5EF22B49">
    <w:name w:val="F9F4D9FF38764C2FA00AD74C5EF22B4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1E0E35B57545389DD4A70D02A34825">
    <w:name w:val="CA1E0E35B57545389DD4A70D02A34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+917022548127</CompanyPhone>
  <CompanyFax/>
  <CompanyEmail>Vaishnavisirsat97@gmail.com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60DAB6-12D3-4EFF-9C90-DAA6A6A5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39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vaman sirsat</dc:creator>
  <cp:keywords>https://www.linkedin.com/in/vaishnavi-vaman-sirsat-624a64273</cp:keywords>
  <cp:lastModifiedBy>vaishnavi sirsat</cp:lastModifiedBy>
  <cp:revision>3</cp:revision>
  <dcterms:created xsi:type="dcterms:W3CDTF">2023-08-20T15:07:00Z</dcterms:created>
  <dcterms:modified xsi:type="dcterms:W3CDTF">2023-08-20T15:56:00Z</dcterms:modified>
  <cp:category>Mukka , Mangalore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